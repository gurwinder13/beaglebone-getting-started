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1ECB5AA" w14:textId="77777777" w:rsidTr="00DE4D04">
        <w:trPr>
          <w:trHeight w:hRule="exact" w:val="216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C90D6B9" w14:textId="7E4008CD" w:rsidR="00DE4D04" w:rsidRPr="007151FC" w:rsidRDefault="001A5FDB" w:rsidP="00C3406F">
            <w:pPr>
              <w:pStyle w:val="Title"/>
              <w:jc w:val="left"/>
              <w:rPr>
                <w:color w:val="auto"/>
                <w:sz w:val="48"/>
              </w:rPr>
            </w:pPr>
            <w:r w:rsidRPr="007151FC">
              <w:rPr>
                <w:color w:val="auto"/>
                <w:sz w:val="48"/>
              </w:rPr>
              <w:t>gurwinder singh</w:t>
            </w:r>
          </w:p>
          <w:p w14:paraId="7B8A45F4" w14:textId="77777777" w:rsidR="00692703" w:rsidRPr="007151FC" w:rsidRDefault="00DE4D04" w:rsidP="00C3406F">
            <w:pPr>
              <w:pStyle w:val="Title"/>
              <w:jc w:val="left"/>
              <w:rPr>
                <w:color w:val="auto"/>
                <w:sz w:val="40"/>
              </w:rPr>
            </w:pPr>
            <w:r w:rsidRPr="007151FC">
              <w:rPr>
                <w:color w:val="auto"/>
                <w:sz w:val="28"/>
              </w:rPr>
              <w:t>(sales represtative)</w:t>
            </w:r>
          </w:p>
          <w:p w14:paraId="02AA9E2D" w14:textId="3EC7118E" w:rsidR="00692703" w:rsidRPr="007151FC" w:rsidRDefault="00077F96" w:rsidP="00C3406F">
            <w:pPr>
              <w:pStyle w:val="ContactInfo"/>
              <w:contextualSpacing w:val="0"/>
              <w:jc w:val="left"/>
              <w:rPr>
                <w:color w:val="auto"/>
                <w:sz w:val="24"/>
              </w:rPr>
            </w:pPr>
            <w:sdt>
              <w:sdtPr>
                <w:rPr>
                  <w:color w:val="auto"/>
                  <w:sz w:val="24"/>
                </w:rPr>
                <w:alias w:val="Enter address:"/>
                <w:tag w:val="Enter address:"/>
                <w:id w:val="352083995"/>
                <w:placeholder>
                  <w:docPart w:val="E872429309D54E78BB2E488587C6468B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7151FC">
                  <w:rPr>
                    <w:color w:val="auto"/>
                    <w:sz w:val="24"/>
                  </w:rPr>
                  <w:t>Address</w:t>
                </w:r>
              </w:sdtContent>
            </w:sdt>
            <w:r w:rsidR="00DE4D04" w:rsidRPr="007151FC">
              <w:rPr>
                <w:color w:val="auto"/>
                <w:sz w:val="24"/>
              </w:rPr>
              <w:t xml:space="preserve">: kingknoll drive, </w:t>
            </w:r>
            <w:r w:rsidR="000768CD" w:rsidRPr="007151FC">
              <w:rPr>
                <w:color w:val="auto"/>
                <w:sz w:val="24"/>
              </w:rPr>
              <w:t>main intersection-Sheridan college, Brampton</w:t>
            </w:r>
          </w:p>
          <w:p w14:paraId="6682D3A0" w14:textId="2361D969" w:rsidR="00DE4D04" w:rsidRDefault="00DE4D04" w:rsidP="00C3406F">
            <w:pPr>
              <w:pStyle w:val="ContactInfo"/>
              <w:contextualSpacing w:val="0"/>
              <w:jc w:val="left"/>
              <w:rPr>
                <w:sz w:val="24"/>
              </w:rPr>
            </w:pPr>
            <w:r w:rsidRPr="007151FC">
              <w:rPr>
                <w:color w:val="auto"/>
                <w:sz w:val="24"/>
              </w:rPr>
              <w:t>Phone:6479390307</w:t>
            </w:r>
          </w:p>
          <w:p w14:paraId="19E9EEB4" w14:textId="77777777" w:rsidR="00A66871" w:rsidRDefault="00077F96" w:rsidP="00C3406F">
            <w:pPr>
              <w:pStyle w:val="ContactInfoEmphasis"/>
              <w:contextualSpacing w:val="0"/>
              <w:jc w:val="left"/>
              <w:rPr>
                <w:sz w:val="24"/>
              </w:rPr>
            </w:pPr>
            <w:hyperlink r:id="rId8" w:history="1">
              <w:r w:rsidR="00A66871" w:rsidRPr="00B70640">
                <w:rPr>
                  <w:rStyle w:val="Hyperlink"/>
                  <w:sz w:val="28"/>
                </w:rPr>
                <w:t>Email</w:t>
              </w:r>
              <w:r w:rsidR="00A66871" w:rsidRPr="00B70640">
                <w:rPr>
                  <w:rStyle w:val="Hyperlink"/>
                  <w:sz w:val="24"/>
                </w:rPr>
                <w:t>-</w:t>
              </w:r>
              <w:r w:rsidR="00A66871" w:rsidRPr="00A66871">
                <w:rPr>
                  <w:rStyle w:val="Hyperlink"/>
                  <w:sz w:val="28"/>
                </w:rPr>
                <w:t>Gurwinder.ca.ontario@gmail.com</w:t>
              </w:r>
            </w:hyperlink>
          </w:p>
          <w:p w14:paraId="7BDE4AD6" w14:textId="77777777" w:rsidR="00A66871" w:rsidRPr="00A66871" w:rsidRDefault="00A66871" w:rsidP="00C3406F">
            <w:pPr>
              <w:pStyle w:val="ContactInfo"/>
              <w:contextualSpacing w:val="0"/>
              <w:jc w:val="left"/>
              <w:rPr>
                <w:sz w:val="24"/>
              </w:rPr>
            </w:pPr>
          </w:p>
          <w:p w14:paraId="51FDAA22" w14:textId="77777777" w:rsidR="00A66871" w:rsidRDefault="00A66871" w:rsidP="00C3406F">
            <w:pPr>
              <w:pStyle w:val="ContactInfoEmphasis"/>
              <w:contextualSpacing w:val="0"/>
              <w:jc w:val="left"/>
            </w:pPr>
          </w:p>
          <w:p w14:paraId="43FD9292" w14:textId="6D46D8F2" w:rsidR="00A66871" w:rsidRPr="00CF1A49" w:rsidRDefault="00A66871" w:rsidP="00C3406F">
            <w:pPr>
              <w:pStyle w:val="ContactInfoEmphasis"/>
              <w:contextualSpacing w:val="0"/>
              <w:jc w:val="left"/>
            </w:pPr>
          </w:p>
        </w:tc>
      </w:tr>
      <w:tr w:rsidR="009571D8" w:rsidRPr="00CF1A49" w14:paraId="6D1E46CD" w14:textId="77777777" w:rsidTr="00692703">
        <w:tc>
          <w:tcPr>
            <w:tcW w:w="9360" w:type="dxa"/>
            <w:tcMar>
              <w:top w:w="432" w:type="dxa"/>
            </w:tcMar>
          </w:tcPr>
          <w:p w14:paraId="210237AA" w14:textId="77777777" w:rsidR="001755A8" w:rsidRPr="00CF1A49" w:rsidRDefault="001A5FDB" w:rsidP="00C3406F">
            <w:pPr>
              <w:contextualSpacing w:val="0"/>
            </w:pPr>
            <w:r>
              <w:rPr>
                <w:rFonts w:ascii="Helvetica" w:hAnsi="Helvetica" w:cs="Helvetica"/>
                <w:color w:val="000000"/>
                <w:shd w:val="clear" w:color="auto" w:fill="FFFFFF"/>
              </w:rPr>
              <w:t>To secure an appropriate position, this will provide growth opportunities with effective utilization of my skills and experiences also the opportunity to learn more in professional Atmosphere.</w:t>
            </w:r>
          </w:p>
        </w:tc>
      </w:tr>
    </w:tbl>
    <w:p w14:paraId="3D8F22B4" w14:textId="77777777" w:rsidR="004E01EB" w:rsidRPr="00CF1A49" w:rsidRDefault="00077F96" w:rsidP="00C3406F">
      <w:pPr>
        <w:pStyle w:val="Heading1"/>
      </w:pPr>
      <w:sdt>
        <w:sdtPr>
          <w:alias w:val="Experience:"/>
          <w:tag w:val="Experience:"/>
          <w:id w:val="-1983300934"/>
          <w:placeholder>
            <w:docPart w:val="7AF7831D8192429BA14A70E4267319B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0B086FFC" w14:textId="77777777" w:rsidTr="00370A84">
        <w:tc>
          <w:tcPr>
            <w:tcW w:w="0" w:type="auto"/>
          </w:tcPr>
          <w:p w14:paraId="0D53AE6E" w14:textId="77777777" w:rsidR="008977C7" w:rsidRDefault="008977C7" w:rsidP="00C3406F">
            <w:pPr>
              <w:pStyle w:val="Heading3"/>
              <w:contextualSpacing w:val="0"/>
              <w:outlineLvl w:val="2"/>
              <w:rPr>
                <w:sz w:val="28"/>
              </w:rPr>
            </w:pPr>
          </w:p>
          <w:p w14:paraId="01948F77" w14:textId="2079A169" w:rsidR="008977C7" w:rsidRPr="00E9382C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  <w:r w:rsidRPr="00E9382C">
              <w:rPr>
                <w:color w:val="auto"/>
                <w:sz w:val="28"/>
              </w:rPr>
              <w:t>VMG marketing group (aut</w:t>
            </w:r>
            <w:r w:rsidR="008E093C">
              <w:rPr>
                <w:color w:val="auto"/>
                <w:sz w:val="28"/>
              </w:rPr>
              <w:t>h</w:t>
            </w:r>
            <w:r w:rsidRPr="00E9382C">
              <w:rPr>
                <w:color w:val="auto"/>
                <w:sz w:val="28"/>
              </w:rPr>
              <w:t>orised rogers telecommunicaton vendor)</w:t>
            </w:r>
          </w:p>
          <w:p w14:paraId="1E302BE7" w14:textId="77777777" w:rsidR="008977C7" w:rsidRPr="00E9382C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</w:p>
          <w:p w14:paraId="0250959B" w14:textId="39110B38" w:rsidR="008977C7" w:rsidRPr="00E9382C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  <w:r w:rsidRPr="00E9382C">
              <w:rPr>
                <w:color w:val="auto"/>
                <w:sz w:val="28"/>
              </w:rPr>
              <w:t>sept 2018-current date</w:t>
            </w:r>
          </w:p>
          <w:p w14:paraId="5DE83610" w14:textId="77777777" w:rsidR="008977C7" w:rsidRPr="00E9382C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</w:p>
          <w:p w14:paraId="2B0961D8" w14:textId="55681EBB" w:rsidR="008977C7" w:rsidRPr="00E9382C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  <w:r w:rsidRPr="00E9382C">
              <w:rPr>
                <w:color w:val="auto"/>
                <w:sz w:val="28"/>
              </w:rPr>
              <w:t>selling internet homephone, ignite tv and home security.</w:t>
            </w:r>
          </w:p>
          <w:p w14:paraId="373CC21D" w14:textId="77777777" w:rsidR="008977C7" w:rsidRPr="008977C7" w:rsidRDefault="008977C7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977C7">
              <w:rPr>
                <w:rFonts w:ascii="Helvetica" w:hAnsi="Helvetica" w:cs="Helvetica"/>
                <w:sz w:val="22"/>
                <w:szCs w:val="21"/>
              </w:rPr>
              <w:t>Proactively engage with customers and meet and exceed sales goals and objectives</w:t>
            </w:r>
          </w:p>
          <w:p w14:paraId="15A6528C" w14:textId="5382BFBA" w:rsidR="008977C7" w:rsidRPr="008977C7" w:rsidRDefault="008977C7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977C7">
              <w:rPr>
                <w:rFonts w:ascii="Helvetica" w:hAnsi="Helvetica" w:cs="Helvetica"/>
                <w:sz w:val="22"/>
                <w:szCs w:val="21"/>
              </w:rPr>
              <w:t>Build strong relationships with customers</w:t>
            </w:r>
          </w:p>
          <w:p w14:paraId="5A022BC5" w14:textId="230BA99B" w:rsidR="008977C7" w:rsidRPr="008977C7" w:rsidRDefault="008977C7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977C7">
              <w:rPr>
                <w:rFonts w:ascii="Helvetica" w:hAnsi="Helvetica" w:cs="Helvetica"/>
                <w:sz w:val="22"/>
                <w:szCs w:val="21"/>
              </w:rPr>
              <w:t>Interacting with team for new offers</w:t>
            </w:r>
          </w:p>
          <w:p w14:paraId="272F6678" w14:textId="77777777" w:rsidR="008977C7" w:rsidRPr="008B4D92" w:rsidRDefault="008977C7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Contacted satisfied customers to offer additional services.</w:t>
            </w:r>
          </w:p>
          <w:p w14:paraId="11766C43" w14:textId="607ACD41" w:rsidR="008977C7" w:rsidRPr="008977C7" w:rsidRDefault="008977C7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Cross-sold complementary products and services to customers</w:t>
            </w:r>
          </w:p>
          <w:p w14:paraId="166FD92F" w14:textId="77777777" w:rsidR="008977C7" w:rsidRDefault="008977C7" w:rsidP="00C3406F">
            <w:pPr>
              <w:pStyle w:val="Heading3"/>
              <w:contextualSpacing w:val="0"/>
              <w:outlineLvl w:val="2"/>
              <w:rPr>
                <w:sz w:val="28"/>
              </w:rPr>
            </w:pPr>
          </w:p>
          <w:p w14:paraId="4731E4F9" w14:textId="77777777" w:rsidR="008977C7" w:rsidRPr="00474A76" w:rsidRDefault="008977C7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</w:p>
          <w:p w14:paraId="37333386" w14:textId="21FB77DC" w:rsidR="001D0BF1" w:rsidRPr="00474A76" w:rsidRDefault="00C93B44" w:rsidP="00C3406F">
            <w:pPr>
              <w:pStyle w:val="Heading3"/>
              <w:contextualSpacing w:val="0"/>
              <w:outlineLvl w:val="2"/>
              <w:rPr>
                <w:color w:val="auto"/>
                <w:sz w:val="28"/>
              </w:rPr>
            </w:pPr>
            <w:r w:rsidRPr="00474A76">
              <w:rPr>
                <w:color w:val="auto"/>
                <w:sz w:val="28"/>
              </w:rPr>
              <w:t>feb 2017</w:t>
            </w:r>
            <w:r w:rsidR="001D0BF1" w:rsidRPr="00474A76">
              <w:rPr>
                <w:color w:val="auto"/>
                <w:sz w:val="28"/>
              </w:rPr>
              <w:t xml:space="preserve"> – </w:t>
            </w:r>
            <w:r w:rsidRPr="00474A76">
              <w:rPr>
                <w:color w:val="auto"/>
                <w:sz w:val="28"/>
              </w:rPr>
              <w:t>dec 2017</w:t>
            </w:r>
          </w:p>
          <w:p w14:paraId="41F5A3DD" w14:textId="6654EB03" w:rsidR="00BF290A" w:rsidRDefault="00C93B44" w:rsidP="00C3406F">
            <w:pPr>
              <w:pStyle w:val="Heading2"/>
              <w:contextualSpacing w:val="0"/>
              <w:outlineLvl w:val="1"/>
            </w:pPr>
            <w:r>
              <w:t>sales REPRESENTATIVE, VODAPHONE STORE, INDIA</w:t>
            </w:r>
          </w:p>
          <w:p w14:paraId="48C32C43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Matched customers with products based on their needs and desires</w:t>
            </w:r>
          </w:p>
          <w:p w14:paraId="0285D22C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Greeted customers at the door and assisted with purchases</w:t>
            </w:r>
          </w:p>
          <w:p w14:paraId="62DC8E91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Answered customer questions and advised shoppers about sales</w:t>
            </w:r>
          </w:p>
          <w:p w14:paraId="42562D71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Set up appointments with potential and current customers to discuss new products and services.</w:t>
            </w:r>
          </w:p>
          <w:p w14:paraId="7F1A0D95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Demonstrated products and specific features at customer locations and special events.</w:t>
            </w:r>
          </w:p>
          <w:p w14:paraId="2587FC8D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Responded to telephone and in-person requests for information.</w:t>
            </w:r>
          </w:p>
          <w:p w14:paraId="6CF06498" w14:textId="22B7E976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Maintained routine communication with clients to assess their overall satisfaction, resolve complaints and promote new offerings.</w:t>
            </w:r>
          </w:p>
          <w:p w14:paraId="5D4FFDF9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Immediately addressed problems with customer accounts to promote quick resolution.</w:t>
            </w:r>
          </w:p>
          <w:p w14:paraId="60CF22E1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Set up calendar with customer birthdays and other special events for personal touch.</w:t>
            </w:r>
          </w:p>
          <w:p w14:paraId="057A0163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Contacted satisfied customers to offer additional services.</w:t>
            </w:r>
          </w:p>
          <w:p w14:paraId="3493D8CE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t>Cross-sold complementary products and services to customers.</w:t>
            </w:r>
          </w:p>
          <w:p w14:paraId="26F12643" w14:textId="77777777" w:rsidR="00C93B44" w:rsidRPr="008B4D92" w:rsidRDefault="00C93B44" w:rsidP="008977C7">
            <w:pPr>
              <w:pStyle w:val="public-draftstyledefault-unorderedlistitem"/>
              <w:numPr>
                <w:ilvl w:val="0"/>
                <w:numId w:val="21"/>
              </w:numPr>
              <w:shd w:val="clear" w:color="auto" w:fill="FFFFFF"/>
              <w:spacing w:before="0" w:beforeAutospacing="0" w:after="75" w:afterAutospacing="0"/>
              <w:rPr>
                <w:rFonts w:ascii="Helvetica" w:hAnsi="Helvetica" w:cs="Helvetica"/>
                <w:sz w:val="22"/>
                <w:szCs w:val="21"/>
              </w:rPr>
            </w:pPr>
            <w:r w:rsidRPr="008B4D92">
              <w:rPr>
                <w:rFonts w:ascii="Helvetica" w:hAnsi="Helvetica" w:cs="Helvetica"/>
                <w:sz w:val="22"/>
                <w:szCs w:val="21"/>
              </w:rPr>
              <w:lastRenderedPageBreak/>
              <w:t>Developed new business by networking with valuable customers.</w:t>
            </w:r>
          </w:p>
          <w:p w14:paraId="62C8B48B" w14:textId="77777777" w:rsidR="00C93B44" w:rsidRPr="008B4D92" w:rsidRDefault="00C93B44" w:rsidP="00C3406F">
            <w:pPr>
              <w:pStyle w:val="Heading2"/>
              <w:contextualSpacing w:val="0"/>
              <w:outlineLvl w:val="1"/>
              <w:rPr>
                <w:color w:val="auto"/>
                <w:sz w:val="28"/>
              </w:rPr>
            </w:pPr>
          </w:p>
          <w:p w14:paraId="079C1CC5" w14:textId="77777777" w:rsidR="001E3120" w:rsidRPr="00CF1A49" w:rsidRDefault="001E3120" w:rsidP="00C3406F">
            <w:pPr>
              <w:contextualSpacing w:val="0"/>
            </w:pPr>
          </w:p>
        </w:tc>
      </w:tr>
      <w:tr w:rsidR="00F61DF9" w:rsidRPr="00CF1A49" w14:paraId="79710D8C" w14:textId="77777777" w:rsidTr="00370A84">
        <w:tc>
          <w:tcPr>
            <w:tcW w:w="0" w:type="auto"/>
            <w:tcMar>
              <w:top w:w="216" w:type="dxa"/>
            </w:tcMar>
          </w:tcPr>
          <w:p w14:paraId="49DE8A6B" w14:textId="1DD82838" w:rsidR="00F61DF9" w:rsidRDefault="00F61DF9" w:rsidP="00C3406F">
            <w:pPr>
              <w:pStyle w:val="Heading3"/>
              <w:contextualSpacing w:val="0"/>
              <w:outlineLvl w:val="2"/>
            </w:pPr>
          </w:p>
        </w:tc>
      </w:tr>
    </w:tbl>
    <w:p w14:paraId="0121BC88" w14:textId="1B3FDCBD" w:rsidR="00DA59AA" w:rsidRPr="00CF1A49" w:rsidRDefault="00077F96" w:rsidP="00C3406F">
      <w:pPr>
        <w:pStyle w:val="Heading1"/>
        <w:tabs>
          <w:tab w:val="left" w:pos="3750"/>
        </w:tabs>
      </w:pPr>
      <w:sdt>
        <w:sdtPr>
          <w:alias w:val="Education:"/>
          <w:tag w:val="Education:"/>
          <w:id w:val="-1908763273"/>
          <w:placeholder>
            <w:docPart w:val="8E2C7B1E5F3B44FD98391FCB2BE36A8E"/>
          </w:placeholder>
          <w:temporary/>
          <w:showingPlcHdr/>
          <w15:appearance w15:val="hidden"/>
        </w:sdtPr>
        <w:sdtEndPr/>
        <w:sdtContent>
          <w:r w:rsidR="00DA59AA" w:rsidRPr="00CF1A49">
            <w:t>Education</w:t>
          </w:r>
        </w:sdtContent>
      </w:sdt>
    </w:p>
    <w:tbl>
      <w:tblPr>
        <w:tblStyle w:val="TableGrid"/>
        <w:tblW w:w="5000" w:type="pct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1D0BF1" w:rsidRPr="00CF1A49" w14:paraId="0D934C3D" w14:textId="77777777" w:rsidTr="00370A84">
        <w:tc>
          <w:tcPr>
            <w:tcW w:w="5000" w:type="pct"/>
          </w:tcPr>
          <w:p w14:paraId="064A6CE0" w14:textId="72B084D6" w:rsidR="001D0BF1" w:rsidRPr="008B4D92" w:rsidRDefault="00870422" w:rsidP="00C3406F">
            <w:pPr>
              <w:pStyle w:val="Heading3"/>
              <w:contextualSpacing w:val="0"/>
              <w:outlineLvl w:val="2"/>
              <w:rPr>
                <w:sz w:val="28"/>
              </w:rPr>
            </w:pPr>
            <w:r>
              <w:rPr>
                <w:sz w:val="28"/>
              </w:rPr>
              <w:t>aug</w:t>
            </w:r>
            <w:r w:rsidR="001A5FDB" w:rsidRPr="008B4D92">
              <w:rPr>
                <w:sz w:val="28"/>
              </w:rPr>
              <w:t xml:space="preserve"> 201</w:t>
            </w:r>
            <w:r w:rsidR="008B4D92" w:rsidRPr="008B4D92">
              <w:rPr>
                <w:sz w:val="28"/>
              </w:rPr>
              <w:t>6</w:t>
            </w:r>
          </w:p>
          <w:p w14:paraId="703F7B14" w14:textId="3E6C4130" w:rsidR="001A5FDB" w:rsidRDefault="00922CCD" w:rsidP="00C3406F">
            <w:pPr>
              <w:pStyle w:val="Heading2"/>
              <w:shd w:val="clear" w:color="auto" w:fill="FFFFFF"/>
              <w:spacing w:after="240"/>
              <w:outlineLvl w:val="1"/>
              <w:rPr>
                <w:rFonts w:ascii="Arial" w:hAnsi="Arial" w:cs="Arial"/>
                <w:color w:val="000000"/>
                <w:sz w:val="41"/>
                <w:szCs w:val="41"/>
              </w:rPr>
            </w:pPr>
            <w:r>
              <w:t>diploma in</w:t>
            </w:r>
            <w:r w:rsidR="00870422">
              <w:t xml:space="preserve"> </w:t>
            </w:r>
            <w:r w:rsidR="001A5FDB">
              <w:t xml:space="preserve">digital marketing </w:t>
            </w:r>
            <w:r>
              <w:t>(</w:t>
            </w:r>
            <w:r w:rsidR="001A5FDB">
              <w:t>google certified</w:t>
            </w:r>
            <w:r>
              <w:t>)</w:t>
            </w:r>
            <w:r w:rsidR="001D0BF1" w:rsidRPr="00CF1A49">
              <w:t xml:space="preserve">, </w:t>
            </w:r>
            <w:r w:rsidR="001A5FDB">
              <w:t>NIIT</w:t>
            </w:r>
            <w:r w:rsidR="008B4D92">
              <w:t xml:space="preserve"> NOIDA, INDIA</w:t>
            </w:r>
          </w:p>
          <w:p w14:paraId="641B7CE5" w14:textId="77777777" w:rsidR="007538DC" w:rsidRPr="00CF1A49" w:rsidRDefault="007538DC" w:rsidP="00C3406F">
            <w:pPr>
              <w:pStyle w:val="Heading2"/>
              <w:outlineLvl w:val="1"/>
            </w:pPr>
          </w:p>
        </w:tc>
      </w:tr>
      <w:tr w:rsidR="00F61DF9" w:rsidRPr="00CF1A49" w14:paraId="7E003823" w14:textId="77777777" w:rsidTr="00370A84">
        <w:tc>
          <w:tcPr>
            <w:tcW w:w="5000" w:type="pct"/>
            <w:tcMar>
              <w:top w:w="216" w:type="dxa"/>
            </w:tcMar>
          </w:tcPr>
          <w:p w14:paraId="66E07AFA" w14:textId="77777777" w:rsidR="00F61DF9" w:rsidRPr="008B4D92" w:rsidRDefault="001A5FDB" w:rsidP="00C3406F">
            <w:pPr>
              <w:pStyle w:val="Heading3"/>
              <w:contextualSpacing w:val="0"/>
              <w:outlineLvl w:val="2"/>
              <w:rPr>
                <w:sz w:val="28"/>
              </w:rPr>
            </w:pPr>
            <w:r w:rsidRPr="008B4D92">
              <w:rPr>
                <w:sz w:val="28"/>
              </w:rPr>
              <w:t>september 2018</w:t>
            </w:r>
          </w:p>
          <w:p w14:paraId="4CDAB936" w14:textId="6ED5F53C" w:rsidR="00F61DF9" w:rsidRDefault="001A5FDB" w:rsidP="00C3406F">
            <w:pPr>
              <w:pStyle w:val="Heading2"/>
              <w:contextualSpacing w:val="0"/>
              <w:outlineLvl w:val="1"/>
            </w:pPr>
            <w:r>
              <w:t xml:space="preserve">pursuing post graduation in </w:t>
            </w:r>
            <w:r w:rsidR="00A109B3">
              <w:t>embedded system engineering design</w:t>
            </w:r>
            <w:r w:rsidR="005272EF">
              <w:t xml:space="preserve"> </w:t>
            </w:r>
            <w:r>
              <w:t>from lambton college</w:t>
            </w:r>
          </w:p>
        </w:tc>
      </w:tr>
    </w:tbl>
    <w:sdt>
      <w:sdtPr>
        <w:rPr>
          <w:color w:val="auto"/>
        </w:rPr>
        <w:alias w:val="Skills:"/>
        <w:tag w:val="Skills:"/>
        <w:id w:val="-1392877668"/>
        <w:placeholder>
          <w:docPart w:val="982FE21AB70948CDBEBB60AC56AED33F"/>
        </w:placeholder>
        <w:temporary/>
        <w:showingPlcHdr/>
        <w15:appearance w15:val="hidden"/>
      </w:sdtPr>
      <w:sdtEndPr/>
      <w:sdtContent>
        <w:p w14:paraId="697689A7" w14:textId="77777777" w:rsidR="00486277" w:rsidRPr="008A605E" w:rsidRDefault="00486277" w:rsidP="00C3406F">
          <w:pPr>
            <w:pStyle w:val="Heading1"/>
            <w:rPr>
              <w:color w:val="auto"/>
            </w:rPr>
          </w:pPr>
          <w:r w:rsidRPr="008A605E">
            <w:rPr>
              <w:color w:val="auto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8791"/>
        <w:gridCol w:w="569"/>
      </w:tblGrid>
      <w:tr w:rsidR="008A605E" w:rsidRPr="008A605E" w14:paraId="08842C72" w14:textId="77777777" w:rsidTr="00C3406F">
        <w:tc>
          <w:tcPr>
            <w:tcW w:w="4696" w:type="pct"/>
          </w:tcPr>
          <w:p w14:paraId="038BBE16" w14:textId="67DFEFED" w:rsidR="001E3120" w:rsidRPr="008A605E" w:rsidRDefault="001E2B39" w:rsidP="00C3406F">
            <w:pPr>
              <w:pStyle w:val="ListBullet"/>
              <w:numPr>
                <w:ilvl w:val="0"/>
                <w:numId w:val="20"/>
              </w:numPr>
              <w:contextualSpacing w:val="0"/>
              <w:rPr>
                <w:rFonts w:ascii="Helvetica" w:hAnsi="Helvetica" w:cs="Helvetica"/>
                <w:color w:val="auto"/>
              </w:rPr>
            </w:pPr>
            <w:r w:rsidRPr="008A605E">
              <w:rPr>
                <w:rFonts w:ascii="Helvetica" w:hAnsi="Helvetica" w:cs="Helvetica"/>
                <w:b/>
                <w:bCs/>
                <w:color w:val="auto"/>
                <w:shd w:val="clear" w:color="auto" w:fill="FFFFFF"/>
              </w:rPr>
              <w:t>Fundamentals of computer</w:t>
            </w:r>
            <w:r w:rsidRPr="008A605E">
              <w:rPr>
                <w:rFonts w:ascii="Helvetica" w:hAnsi="Helvetica" w:cs="Helvetica"/>
                <w:color w:val="auto"/>
              </w:rPr>
              <w:br/>
            </w:r>
            <w:r w:rsidRPr="008A605E">
              <w:rPr>
                <w:rFonts w:ascii="Helvetica" w:hAnsi="Helvetica" w:cs="Helvetica"/>
                <w:b/>
                <w:bCs/>
                <w:color w:val="auto"/>
                <w:shd w:val="clear" w:color="auto" w:fill="FFFFFF"/>
              </w:rPr>
              <w:t>MS-Office:</w:t>
            </w:r>
            <w:r w:rsidRPr="008A605E">
              <w:rPr>
                <w:rFonts w:ascii="Helvetica" w:hAnsi="Helvetica" w:cs="Helvetica"/>
                <w:color w:val="auto"/>
                <w:shd w:val="clear" w:color="auto" w:fill="FFFFFF"/>
              </w:rPr>
              <w:t> MS-Word, MS-Excel, MS-Power</w:t>
            </w:r>
            <w:r w:rsidR="00C3406F" w:rsidRPr="008A605E">
              <w:rPr>
                <w:rFonts w:ascii="Helvetica" w:hAnsi="Helvetica" w:cs="Helvetica"/>
                <w:color w:val="auto"/>
                <w:shd w:val="clear" w:color="auto" w:fill="FFFFFF"/>
              </w:rPr>
              <w:t>-</w:t>
            </w:r>
            <w:r w:rsidRPr="008A605E">
              <w:rPr>
                <w:rFonts w:ascii="Helvetica" w:hAnsi="Helvetica" w:cs="Helvetica"/>
                <w:color w:val="auto"/>
                <w:shd w:val="clear" w:color="auto" w:fill="FFFFFF"/>
              </w:rPr>
              <w:t>point</w:t>
            </w:r>
          </w:p>
          <w:p w14:paraId="2308137B" w14:textId="77777777" w:rsidR="001F4E6D" w:rsidRPr="008A605E" w:rsidRDefault="001E2B39" w:rsidP="00C3406F">
            <w:pPr>
              <w:pStyle w:val="ListBullet"/>
              <w:numPr>
                <w:ilvl w:val="1"/>
                <w:numId w:val="20"/>
              </w:numPr>
              <w:contextualSpacing w:val="0"/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</w:pPr>
            <w:r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>interacts with new people everyday</w:t>
            </w:r>
          </w:p>
          <w:p w14:paraId="07E02616" w14:textId="77777777" w:rsidR="001E2B39" w:rsidRPr="008A605E" w:rsidRDefault="001E2B39" w:rsidP="00C3406F">
            <w:pPr>
              <w:pStyle w:val="ListBullet"/>
              <w:numPr>
                <w:ilvl w:val="1"/>
                <w:numId w:val="20"/>
              </w:numPr>
              <w:contextualSpacing w:val="0"/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</w:pPr>
            <w:r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>achieving &amp; meeting Targets</w:t>
            </w:r>
          </w:p>
          <w:p w14:paraId="5441ACDC" w14:textId="518F748B" w:rsidR="001E2B39" w:rsidRPr="008A605E" w:rsidRDefault="001E2B39" w:rsidP="00C3406F">
            <w:pPr>
              <w:pStyle w:val="ListBullet"/>
              <w:numPr>
                <w:ilvl w:val="1"/>
                <w:numId w:val="20"/>
              </w:numPr>
              <w:contextualSpacing w:val="0"/>
              <w:rPr>
                <w:rFonts w:ascii="Helvetica" w:hAnsi="Helvetica" w:cs="Helvetica"/>
                <w:color w:val="auto"/>
                <w:sz w:val="28"/>
              </w:rPr>
            </w:pPr>
            <w:r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>Good knowledge of marketing and</w:t>
            </w:r>
            <w:r w:rsidR="00C3406F"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 xml:space="preserve"> </w:t>
            </w:r>
            <w:r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>sale products</w:t>
            </w:r>
          </w:p>
          <w:p w14:paraId="76915FAA" w14:textId="15DA9AEA" w:rsidR="001E2B39" w:rsidRPr="008A605E" w:rsidRDefault="001E2B39" w:rsidP="00C3406F">
            <w:pPr>
              <w:pStyle w:val="ListBullet"/>
              <w:numPr>
                <w:ilvl w:val="1"/>
                <w:numId w:val="20"/>
              </w:numPr>
              <w:contextualSpacing w:val="0"/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</w:pPr>
            <w:r w:rsidRPr="008A605E">
              <w:rPr>
                <w:rFonts w:ascii="Helvetica" w:hAnsi="Helvetica" w:cs="Helvetica"/>
                <w:color w:val="auto"/>
                <w:sz w:val="24"/>
                <w:szCs w:val="21"/>
                <w:shd w:val="clear" w:color="auto" w:fill="FFFFFF"/>
              </w:rPr>
              <w:t>good communication silks</w:t>
            </w:r>
          </w:p>
          <w:p w14:paraId="08F43609" w14:textId="77777777" w:rsidR="008B4D92" w:rsidRPr="008A605E" w:rsidRDefault="008B4D92" w:rsidP="00C3406F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right="240"/>
              <w:rPr>
                <w:rFonts w:ascii="Helvetica" w:eastAsia="Times New Roman" w:hAnsi="Helvetica" w:cs="Helvetica"/>
                <w:color w:val="auto"/>
                <w:szCs w:val="24"/>
              </w:rPr>
            </w:pPr>
            <w:r w:rsidRPr="008A605E">
              <w:rPr>
                <w:rFonts w:ascii="Helvetica" w:eastAsia="Times New Roman" w:hAnsi="Helvetica" w:cs="Helvetica"/>
                <w:color w:val="auto"/>
                <w:szCs w:val="24"/>
              </w:rPr>
              <w:t>Excellent written and verbal communication skills</w:t>
            </w:r>
          </w:p>
          <w:p w14:paraId="7E75D187" w14:textId="1696899A" w:rsidR="008B4D92" w:rsidRPr="008A605E" w:rsidRDefault="008B4D92" w:rsidP="00C3406F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ind w:right="240"/>
              <w:rPr>
                <w:rFonts w:ascii="Helvetica" w:eastAsia="Times New Roman" w:hAnsi="Helvetica" w:cs="Helvetica"/>
                <w:color w:val="auto"/>
                <w:szCs w:val="24"/>
              </w:rPr>
            </w:pPr>
            <w:r w:rsidRPr="008A605E">
              <w:rPr>
                <w:rFonts w:ascii="Helvetica" w:eastAsia="Times New Roman" w:hAnsi="Helvetica" w:cs="Helvetica"/>
                <w:color w:val="auto"/>
                <w:szCs w:val="24"/>
              </w:rPr>
              <w:t>Ability to acquire product knowledge quickly</w:t>
            </w:r>
            <w:r w:rsidR="00622A0C" w:rsidRPr="008A605E">
              <w:rPr>
                <w:rFonts w:ascii="Helvetica" w:eastAsia="Times New Roman" w:hAnsi="Helvetica" w:cs="Helvetica"/>
                <w:color w:val="auto"/>
                <w:szCs w:val="24"/>
              </w:rPr>
              <w:t>.</w:t>
            </w:r>
          </w:p>
          <w:p w14:paraId="5E249DED" w14:textId="78E4ED37" w:rsidR="001E2B39" w:rsidRDefault="001E2B39" w:rsidP="00C3406F">
            <w:pPr>
              <w:shd w:val="clear" w:color="auto" w:fill="FFFFFF"/>
              <w:spacing w:before="100" w:beforeAutospacing="1" w:after="100" w:afterAutospacing="1"/>
              <w:ind w:left="360" w:right="240"/>
              <w:rPr>
                <w:color w:val="auto"/>
              </w:rPr>
            </w:pPr>
          </w:p>
          <w:p w14:paraId="016D5158" w14:textId="59D641E8" w:rsidR="00870422" w:rsidRPr="00870422" w:rsidRDefault="00870422" w:rsidP="00C3406F">
            <w:pPr>
              <w:shd w:val="clear" w:color="auto" w:fill="FFFFFF"/>
              <w:spacing w:before="100" w:beforeAutospacing="1" w:after="100" w:afterAutospacing="1"/>
              <w:ind w:left="360" w:right="240"/>
              <w:rPr>
                <w:b/>
                <w:color w:val="auto"/>
                <w:sz w:val="36"/>
              </w:rPr>
            </w:pPr>
          </w:p>
          <w:p w14:paraId="0BAB502E" w14:textId="7984ABAD" w:rsidR="00870422" w:rsidRPr="00870422" w:rsidRDefault="00870422" w:rsidP="00C3406F">
            <w:pPr>
              <w:shd w:val="clear" w:color="auto" w:fill="FFFFFF"/>
              <w:spacing w:before="100" w:beforeAutospacing="1" w:after="100" w:afterAutospacing="1"/>
              <w:ind w:left="360" w:right="240"/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</w:pPr>
            <w:r w:rsidRPr="00870422"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 xml:space="preserve">Availability 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>-</w:t>
            </w:r>
            <w:r w:rsidR="004E13D1"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 xml:space="preserve">thursday, </w:t>
            </w:r>
            <w:r w:rsidR="0079111D"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>friday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auto"/>
                <w:sz w:val="28"/>
                <w:szCs w:val="32"/>
              </w:rPr>
              <w:t>, sunday</w:t>
            </w:r>
          </w:p>
          <w:p w14:paraId="4409FF61" w14:textId="77777777" w:rsidR="008B4D92" w:rsidRPr="008A605E" w:rsidRDefault="008B4D92" w:rsidP="00C3406F">
            <w:pPr>
              <w:shd w:val="clear" w:color="auto" w:fill="FFFFFF"/>
              <w:spacing w:before="100" w:beforeAutospacing="1" w:after="100" w:afterAutospacing="1"/>
              <w:ind w:left="360" w:right="240"/>
              <w:rPr>
                <w:color w:val="auto"/>
              </w:rPr>
            </w:pPr>
          </w:p>
          <w:p w14:paraId="638DBAFA" w14:textId="3DCB8715" w:rsidR="008B4D92" w:rsidRPr="008A605E" w:rsidRDefault="008B4D92" w:rsidP="00C3406F">
            <w:pPr>
              <w:shd w:val="clear" w:color="auto" w:fill="FFFFFF"/>
              <w:spacing w:before="100" w:beforeAutospacing="1" w:after="100" w:afterAutospacing="1"/>
              <w:ind w:left="360" w:right="240"/>
              <w:rPr>
                <w:color w:val="auto"/>
              </w:rPr>
            </w:pPr>
            <w:bookmarkStart w:id="0" w:name="_GoBack"/>
            <w:bookmarkEnd w:id="0"/>
          </w:p>
        </w:tc>
        <w:tc>
          <w:tcPr>
            <w:tcW w:w="304" w:type="pct"/>
            <w:tcMar>
              <w:left w:w="360" w:type="dxa"/>
            </w:tcMar>
          </w:tcPr>
          <w:p w14:paraId="4F4AED73" w14:textId="77777777" w:rsidR="001E3120" w:rsidRPr="008A605E" w:rsidRDefault="001E3120" w:rsidP="00C3406F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color w:val="auto"/>
              </w:rPr>
            </w:pPr>
          </w:p>
        </w:tc>
      </w:tr>
    </w:tbl>
    <w:p w14:paraId="51A9D8D2" w14:textId="61A8771A" w:rsidR="00AD782D" w:rsidRPr="00CF1A49" w:rsidRDefault="00AD782D" w:rsidP="00C3406F">
      <w:pPr>
        <w:pStyle w:val="Heading1"/>
      </w:pPr>
    </w:p>
    <w:p w14:paraId="7BEFCE19" w14:textId="5B56D1EF" w:rsidR="00B51D1B" w:rsidRPr="006E1507" w:rsidRDefault="00B51D1B" w:rsidP="00C3406F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845D3" w14:textId="77777777" w:rsidR="00077F96" w:rsidRDefault="00077F96" w:rsidP="0068194B">
      <w:r>
        <w:separator/>
      </w:r>
    </w:p>
    <w:p w14:paraId="2B3B9D59" w14:textId="77777777" w:rsidR="00077F96" w:rsidRDefault="00077F96"/>
    <w:p w14:paraId="2910362D" w14:textId="77777777" w:rsidR="00077F96" w:rsidRDefault="00077F96"/>
  </w:endnote>
  <w:endnote w:type="continuationSeparator" w:id="0">
    <w:p w14:paraId="569A60CB" w14:textId="77777777" w:rsidR="00077F96" w:rsidRDefault="00077F96" w:rsidP="0068194B">
      <w:r>
        <w:continuationSeparator/>
      </w:r>
    </w:p>
    <w:p w14:paraId="7B80316C" w14:textId="77777777" w:rsidR="00077F96" w:rsidRDefault="00077F96"/>
    <w:p w14:paraId="7FF4E8BA" w14:textId="77777777" w:rsidR="00077F96" w:rsidRDefault="00077F9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F9C8A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E1F0D" w14:textId="77777777" w:rsidR="00077F96" w:rsidRDefault="00077F96" w:rsidP="0068194B">
      <w:r>
        <w:separator/>
      </w:r>
    </w:p>
    <w:p w14:paraId="197A2272" w14:textId="77777777" w:rsidR="00077F96" w:rsidRDefault="00077F96"/>
    <w:p w14:paraId="7D883877" w14:textId="77777777" w:rsidR="00077F96" w:rsidRDefault="00077F96"/>
  </w:footnote>
  <w:footnote w:type="continuationSeparator" w:id="0">
    <w:p w14:paraId="72CD668C" w14:textId="77777777" w:rsidR="00077F96" w:rsidRDefault="00077F96" w:rsidP="0068194B">
      <w:r>
        <w:continuationSeparator/>
      </w:r>
    </w:p>
    <w:p w14:paraId="4CE40444" w14:textId="77777777" w:rsidR="00077F96" w:rsidRDefault="00077F96"/>
    <w:p w14:paraId="628484D6" w14:textId="77777777" w:rsidR="00077F96" w:rsidRDefault="00077F9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4576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7023385" wp14:editId="7A7F18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7860B1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D183A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3F71FE"/>
    <w:multiLevelType w:val="multilevel"/>
    <w:tmpl w:val="E2E6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E40B1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AA5CC9"/>
    <w:multiLevelType w:val="multilevel"/>
    <w:tmpl w:val="0409001D"/>
    <w:numStyleLink w:val="Style1"/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A1F2990"/>
    <w:multiLevelType w:val="multilevel"/>
    <w:tmpl w:val="789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042B94"/>
    <w:multiLevelType w:val="multilevel"/>
    <w:tmpl w:val="F9A0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F01FDA"/>
    <w:multiLevelType w:val="multilevel"/>
    <w:tmpl w:val="39C4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FBE76F9"/>
    <w:multiLevelType w:val="multilevel"/>
    <w:tmpl w:val="E312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B37BD1"/>
    <w:multiLevelType w:val="multilevel"/>
    <w:tmpl w:val="BBCE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083A29"/>
    <w:multiLevelType w:val="multilevel"/>
    <w:tmpl w:val="080E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6"/>
  </w:num>
  <w:num w:numId="16">
    <w:abstractNumId w:val="17"/>
  </w:num>
  <w:num w:numId="17">
    <w:abstractNumId w:val="10"/>
  </w:num>
  <w:num w:numId="18">
    <w:abstractNumId w:val="21"/>
  </w:num>
  <w:num w:numId="19">
    <w:abstractNumId w:val="11"/>
  </w:num>
  <w:num w:numId="20">
    <w:abstractNumId w:val="12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C0NDQwMTUxNTA0NDZT0lEKTi0uzszPAymwrAUA19mLtSwAAAA="/>
  </w:docVars>
  <w:rsids>
    <w:rsidRoot w:val="001A5FDB"/>
    <w:rsid w:val="000001EF"/>
    <w:rsid w:val="00007322"/>
    <w:rsid w:val="00007728"/>
    <w:rsid w:val="00007D47"/>
    <w:rsid w:val="00024584"/>
    <w:rsid w:val="00024730"/>
    <w:rsid w:val="00055E95"/>
    <w:rsid w:val="0007021F"/>
    <w:rsid w:val="000768CD"/>
    <w:rsid w:val="00077F96"/>
    <w:rsid w:val="00085BC4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5FDB"/>
    <w:rsid w:val="001C0E68"/>
    <w:rsid w:val="001C4B6F"/>
    <w:rsid w:val="001D0BF1"/>
    <w:rsid w:val="001E2B39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176CD"/>
    <w:rsid w:val="00325B57"/>
    <w:rsid w:val="00336056"/>
    <w:rsid w:val="00353EDF"/>
    <w:rsid w:val="003544E1"/>
    <w:rsid w:val="00366398"/>
    <w:rsid w:val="00370A84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4A76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13D1"/>
    <w:rsid w:val="004E2794"/>
    <w:rsid w:val="004F1BFC"/>
    <w:rsid w:val="00510392"/>
    <w:rsid w:val="00513E2A"/>
    <w:rsid w:val="005272E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2A0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151FC"/>
    <w:rsid w:val="007273B7"/>
    <w:rsid w:val="00733E0A"/>
    <w:rsid w:val="0074403D"/>
    <w:rsid w:val="00746D44"/>
    <w:rsid w:val="007538DC"/>
    <w:rsid w:val="00757803"/>
    <w:rsid w:val="0079111D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422"/>
    <w:rsid w:val="00870B20"/>
    <w:rsid w:val="008829F8"/>
    <w:rsid w:val="00885897"/>
    <w:rsid w:val="008977C7"/>
    <w:rsid w:val="008A605E"/>
    <w:rsid w:val="008A6538"/>
    <w:rsid w:val="008B4D92"/>
    <w:rsid w:val="008C7056"/>
    <w:rsid w:val="008E093C"/>
    <w:rsid w:val="008F3B14"/>
    <w:rsid w:val="00901899"/>
    <w:rsid w:val="0090344B"/>
    <w:rsid w:val="00905715"/>
    <w:rsid w:val="0091321E"/>
    <w:rsid w:val="00913946"/>
    <w:rsid w:val="00922CCD"/>
    <w:rsid w:val="0092726B"/>
    <w:rsid w:val="00932269"/>
    <w:rsid w:val="009349C1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09B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87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290A"/>
    <w:rsid w:val="00BF61AC"/>
    <w:rsid w:val="00C3406F"/>
    <w:rsid w:val="00C47FA6"/>
    <w:rsid w:val="00C57FC6"/>
    <w:rsid w:val="00C6645B"/>
    <w:rsid w:val="00C66A7D"/>
    <w:rsid w:val="00C779DA"/>
    <w:rsid w:val="00C814F7"/>
    <w:rsid w:val="00C93B44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54DA"/>
    <w:rsid w:val="00D65780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4D04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382C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4A02"/>
    <w:rsid w:val="00FA7FCF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EEA9"/>
  <w15:chartTrackingRefBased/>
  <w15:docId w15:val="{C87DD981-2EFB-4432-8B23-574AFD85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ublic-draftstyledefault-unorderedlistitem">
    <w:name w:val="public-draftstyledefault-unorderedlistitem"/>
    <w:basedOn w:val="Normal"/>
    <w:rsid w:val="00C93B4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numbering" w:customStyle="1" w:styleId="Style1">
    <w:name w:val="Style1"/>
    <w:uiPriority w:val="99"/>
    <w:rsid w:val="008B4D92"/>
    <w:pPr>
      <w:numPr>
        <w:numId w:val="1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66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6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Gurwinder.ca.ontario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rvinder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872429309D54E78BB2E488587C64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C21A5-8A10-4791-B952-C0F869DBB08A}"/>
      </w:docPartPr>
      <w:docPartBody>
        <w:p w:rsidR="00A663DF" w:rsidRDefault="001E5F64">
          <w:pPr>
            <w:pStyle w:val="E872429309D54E78BB2E488587C6468B"/>
          </w:pPr>
          <w:r w:rsidRPr="00CF1A49">
            <w:t>Address</w:t>
          </w:r>
        </w:p>
      </w:docPartBody>
    </w:docPart>
    <w:docPart>
      <w:docPartPr>
        <w:name w:val="7AF7831D8192429BA14A70E426731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80E6B8-2111-4E2B-9863-61ECEB1F13EB}"/>
      </w:docPartPr>
      <w:docPartBody>
        <w:p w:rsidR="00A663DF" w:rsidRDefault="001E5F64">
          <w:pPr>
            <w:pStyle w:val="7AF7831D8192429BA14A70E4267319B5"/>
          </w:pPr>
          <w:r w:rsidRPr="00CF1A49">
            <w:t>Experience</w:t>
          </w:r>
        </w:p>
      </w:docPartBody>
    </w:docPart>
    <w:docPart>
      <w:docPartPr>
        <w:name w:val="8E2C7B1E5F3B44FD98391FCB2BE36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D90BD-6936-4178-9EB2-59F6AEC0B08E}"/>
      </w:docPartPr>
      <w:docPartBody>
        <w:p w:rsidR="00A663DF" w:rsidRDefault="001E5F64">
          <w:pPr>
            <w:pStyle w:val="8E2C7B1E5F3B44FD98391FCB2BE36A8E"/>
          </w:pPr>
          <w:r w:rsidRPr="00CF1A49">
            <w:t>Education</w:t>
          </w:r>
        </w:p>
      </w:docPartBody>
    </w:docPart>
    <w:docPart>
      <w:docPartPr>
        <w:name w:val="982FE21AB70948CDBEBB60AC56AED3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A0AE2-FAFD-4C56-AF69-C458DAC92633}"/>
      </w:docPartPr>
      <w:docPartBody>
        <w:p w:rsidR="00A663DF" w:rsidRDefault="001E5F64">
          <w:pPr>
            <w:pStyle w:val="982FE21AB70948CDBEBB60AC56AED33F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F64"/>
    <w:rsid w:val="00111548"/>
    <w:rsid w:val="00151728"/>
    <w:rsid w:val="001E5F64"/>
    <w:rsid w:val="00223B5C"/>
    <w:rsid w:val="004E3ED6"/>
    <w:rsid w:val="006E4E0C"/>
    <w:rsid w:val="009068C5"/>
    <w:rsid w:val="009F2F36"/>
    <w:rsid w:val="00A55F6A"/>
    <w:rsid w:val="00A6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47A95F053F4C90944D80EE90BE4E05">
    <w:name w:val="C347A95F053F4C90944D80EE90BE4E05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997873F6A45409DBDB68798D8D20DA3">
    <w:name w:val="B997873F6A45409DBDB68798D8D20DA3"/>
  </w:style>
  <w:style w:type="paragraph" w:customStyle="1" w:styleId="E872429309D54E78BB2E488587C6468B">
    <w:name w:val="E872429309D54E78BB2E488587C6468B"/>
  </w:style>
  <w:style w:type="paragraph" w:customStyle="1" w:styleId="92A23D3BCA3340F995BC042038950D6F">
    <w:name w:val="92A23D3BCA3340F995BC042038950D6F"/>
  </w:style>
  <w:style w:type="paragraph" w:customStyle="1" w:styleId="FB2309413C7D458B9650B440624BCFDA">
    <w:name w:val="FB2309413C7D458B9650B440624BCFDA"/>
  </w:style>
  <w:style w:type="paragraph" w:customStyle="1" w:styleId="81D6D6BEEB6E4472A7FBD4C841326AF0">
    <w:name w:val="81D6D6BEEB6E4472A7FBD4C841326AF0"/>
  </w:style>
  <w:style w:type="paragraph" w:customStyle="1" w:styleId="27C99907C49C4DC1BA127DADBB9E84D7">
    <w:name w:val="27C99907C49C4DC1BA127DADBB9E84D7"/>
  </w:style>
  <w:style w:type="paragraph" w:customStyle="1" w:styleId="82375991BDC745979BD91B9F761C6074">
    <w:name w:val="82375991BDC745979BD91B9F761C6074"/>
  </w:style>
  <w:style w:type="paragraph" w:customStyle="1" w:styleId="4BA33E4138F8492E93B415E6276D87D8">
    <w:name w:val="4BA33E4138F8492E93B415E6276D87D8"/>
  </w:style>
  <w:style w:type="paragraph" w:customStyle="1" w:styleId="783CA2996D6C4187B52982ECF3765AB8">
    <w:name w:val="783CA2996D6C4187B52982ECF3765AB8"/>
  </w:style>
  <w:style w:type="paragraph" w:customStyle="1" w:styleId="2339C7668FA44C738EF21BE03F6EC763">
    <w:name w:val="2339C7668FA44C738EF21BE03F6EC763"/>
  </w:style>
  <w:style w:type="paragraph" w:customStyle="1" w:styleId="7AF7831D8192429BA14A70E4267319B5">
    <w:name w:val="7AF7831D8192429BA14A70E4267319B5"/>
  </w:style>
  <w:style w:type="paragraph" w:customStyle="1" w:styleId="F6A5B09D8CFB4A74888A2B85E7D63263">
    <w:name w:val="F6A5B09D8CFB4A74888A2B85E7D63263"/>
  </w:style>
  <w:style w:type="paragraph" w:customStyle="1" w:styleId="B9AE75FA5EAD4B38B84E21F2F04740C9">
    <w:name w:val="B9AE75FA5EAD4B38B84E21F2F04740C9"/>
  </w:style>
  <w:style w:type="paragraph" w:customStyle="1" w:styleId="37EECB96FBF248B4A784415A1CD1652E">
    <w:name w:val="37EECB96FBF248B4A784415A1CD1652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B84874FF31743DBAC55F225F485C407">
    <w:name w:val="2B84874FF31743DBAC55F225F485C407"/>
  </w:style>
  <w:style w:type="paragraph" w:customStyle="1" w:styleId="9B298C96ED9243FBB0985817D9FA51CE">
    <w:name w:val="9B298C96ED9243FBB0985817D9FA51CE"/>
  </w:style>
  <w:style w:type="paragraph" w:customStyle="1" w:styleId="65DAAB3034FE48E391FC1DCB7271D4D4">
    <w:name w:val="65DAAB3034FE48E391FC1DCB7271D4D4"/>
  </w:style>
  <w:style w:type="paragraph" w:customStyle="1" w:styleId="ED0AEB37E2484184BEDAB524E3E8777D">
    <w:name w:val="ED0AEB37E2484184BEDAB524E3E8777D"/>
  </w:style>
  <w:style w:type="paragraph" w:customStyle="1" w:styleId="B26E4B811CE14C5787665C3FCEA1B959">
    <w:name w:val="B26E4B811CE14C5787665C3FCEA1B959"/>
  </w:style>
  <w:style w:type="paragraph" w:customStyle="1" w:styleId="F8E491850ADE47F1BE3FE3CC8E02616B">
    <w:name w:val="F8E491850ADE47F1BE3FE3CC8E02616B"/>
  </w:style>
  <w:style w:type="paragraph" w:customStyle="1" w:styleId="4D61BABAB34C4836BF1EE06316BCA30E">
    <w:name w:val="4D61BABAB34C4836BF1EE06316BCA30E"/>
  </w:style>
  <w:style w:type="paragraph" w:customStyle="1" w:styleId="8E2C7B1E5F3B44FD98391FCB2BE36A8E">
    <w:name w:val="8E2C7B1E5F3B44FD98391FCB2BE36A8E"/>
  </w:style>
  <w:style w:type="paragraph" w:customStyle="1" w:styleId="9223754BB40F4F8CA8BC378031DE84A7">
    <w:name w:val="9223754BB40F4F8CA8BC378031DE84A7"/>
  </w:style>
  <w:style w:type="paragraph" w:customStyle="1" w:styleId="E5A77DB312C8440B8779E10C9FC46A7C">
    <w:name w:val="E5A77DB312C8440B8779E10C9FC46A7C"/>
  </w:style>
  <w:style w:type="paragraph" w:customStyle="1" w:styleId="980A612F804647999D75E8A8FEF879D0">
    <w:name w:val="980A612F804647999D75E8A8FEF879D0"/>
  </w:style>
  <w:style w:type="paragraph" w:customStyle="1" w:styleId="CCB4C04FCDCC4CFC9F498C068AEC5B36">
    <w:name w:val="CCB4C04FCDCC4CFC9F498C068AEC5B36"/>
  </w:style>
  <w:style w:type="paragraph" w:customStyle="1" w:styleId="E7B2D8B413C349C890BBB1F6BD29CD1F">
    <w:name w:val="E7B2D8B413C349C890BBB1F6BD29CD1F"/>
  </w:style>
  <w:style w:type="paragraph" w:customStyle="1" w:styleId="7A73B9DA0E63454C886634A86EBB8BB9">
    <w:name w:val="7A73B9DA0E63454C886634A86EBB8BB9"/>
  </w:style>
  <w:style w:type="paragraph" w:customStyle="1" w:styleId="C2D5A15584DA4E2283E2DACF29EDAF3E">
    <w:name w:val="C2D5A15584DA4E2283E2DACF29EDAF3E"/>
  </w:style>
  <w:style w:type="paragraph" w:customStyle="1" w:styleId="5460D2032D694A17B96C87FEB3A33C4F">
    <w:name w:val="5460D2032D694A17B96C87FEB3A33C4F"/>
  </w:style>
  <w:style w:type="paragraph" w:customStyle="1" w:styleId="6593DC273A494C098798B9D5C570BD43">
    <w:name w:val="6593DC273A494C098798B9D5C570BD43"/>
  </w:style>
  <w:style w:type="paragraph" w:customStyle="1" w:styleId="AF8A657BAC6840B8B8A7B737357BEED5">
    <w:name w:val="AF8A657BAC6840B8B8A7B737357BEED5"/>
  </w:style>
  <w:style w:type="paragraph" w:customStyle="1" w:styleId="982FE21AB70948CDBEBB60AC56AED33F">
    <w:name w:val="982FE21AB70948CDBEBB60AC56AED33F"/>
  </w:style>
  <w:style w:type="paragraph" w:customStyle="1" w:styleId="3664F54846FE4C5DB7418B71F7D60CC2">
    <w:name w:val="3664F54846FE4C5DB7418B71F7D60CC2"/>
  </w:style>
  <w:style w:type="paragraph" w:customStyle="1" w:styleId="C02F810DFF074A65AB3AE379FF9D9767">
    <w:name w:val="C02F810DFF074A65AB3AE379FF9D9767"/>
  </w:style>
  <w:style w:type="paragraph" w:customStyle="1" w:styleId="1EAE0610EAF84720B2CEAFB5913F2C77">
    <w:name w:val="1EAE0610EAF84720B2CEAFB5913F2C77"/>
  </w:style>
  <w:style w:type="paragraph" w:customStyle="1" w:styleId="EE2EE938117D447886C7B17BCDA5510D">
    <w:name w:val="EE2EE938117D447886C7B17BCDA5510D"/>
  </w:style>
  <w:style w:type="paragraph" w:customStyle="1" w:styleId="588498F9285845128BE974276D4609F3">
    <w:name w:val="588498F9285845128BE974276D4609F3"/>
  </w:style>
  <w:style w:type="paragraph" w:customStyle="1" w:styleId="8455E09CB0374548963B0F07F7895F1E">
    <w:name w:val="8455E09CB0374548963B0F07F7895F1E"/>
  </w:style>
  <w:style w:type="paragraph" w:customStyle="1" w:styleId="0E7FAA2CD797422D831A112B8CE125DF">
    <w:name w:val="0E7FAA2CD797422D831A112B8CE125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8645E-2E10-4586-B30B-1B3975603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112</TotalTime>
  <Pages>1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Gurvinder</dc:creator>
  <cp:keywords/>
  <dc:description/>
  <cp:lastModifiedBy>gurwinder singh</cp:lastModifiedBy>
  <cp:revision>32</cp:revision>
  <dcterms:created xsi:type="dcterms:W3CDTF">2018-09-09T18:24:00Z</dcterms:created>
  <dcterms:modified xsi:type="dcterms:W3CDTF">2019-10-27T04:12:00Z</dcterms:modified>
  <cp:category/>
</cp:coreProperties>
</file>